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0A0"/>
      </w:tblPr>
      <w:tblGrid>
        <w:gridCol w:w="4459"/>
        <w:gridCol w:w="4261"/>
      </w:tblGrid>
      <w:tr w:rsidR="0088258E" w:rsidRPr="00473020" w:rsidTr="006A5F38">
        <w:tc>
          <w:tcPr>
            <w:tcW w:w="4459" w:type="dxa"/>
          </w:tcPr>
          <w:p w:rsidR="0088258E" w:rsidRPr="00473020" w:rsidRDefault="0088258E" w:rsidP="006A5F38">
            <w:r w:rsidRPr="00473020">
              <w:rPr>
                <w:noProof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i1025" type="#_x0000_t75" alt="Brasão da UFC" style="width:211.5pt;height:38.25pt;visibility:visible">
                  <v:imagedata r:id="rId5" o:title=""/>
                </v:shape>
              </w:pict>
            </w:r>
          </w:p>
        </w:tc>
        <w:tc>
          <w:tcPr>
            <w:tcW w:w="4261" w:type="dxa"/>
          </w:tcPr>
          <w:p w:rsidR="0088258E" w:rsidRPr="00473020" w:rsidRDefault="0088258E" w:rsidP="006A5F38">
            <w:pPr>
              <w:jc w:val="right"/>
            </w:pPr>
            <w:r w:rsidRPr="00473020">
              <w:rPr>
                <w:noProof/>
                <w:lang w:eastAsia="pt-BR"/>
              </w:rPr>
              <w:pict>
                <v:shape id="Imagem 4" o:spid="_x0000_i1026" type="#_x0000_t75" style="width:156.75pt;height:40.5pt;visibility:visible">
                  <v:imagedata r:id="rId6" o:title=""/>
                </v:shape>
              </w:pict>
            </w:r>
          </w:p>
        </w:tc>
      </w:tr>
    </w:tbl>
    <w:p w:rsidR="0088258E" w:rsidRDefault="0088258E" w:rsidP="001576E4">
      <w:pPr>
        <w:pBdr>
          <w:bottom w:val="single" w:sz="12" w:space="1" w:color="auto"/>
        </w:pBdr>
        <w:jc w:val="center"/>
      </w:pPr>
      <w:r w:rsidRPr="00FE7E72">
        <w:rPr>
          <w:noProof/>
          <w:lang w:eastAsia="pt-BR"/>
        </w:rPr>
        <w:pict>
          <v:shape id="Imagem 3" o:spid="_x0000_i1027" type="#_x0000_t75" style="width:57.75pt;height:61.5pt;visibility:visible">
            <v:imagedata r:id="rId7" o:title=""/>
          </v:shape>
        </w:pict>
      </w:r>
    </w:p>
    <w:p w:rsidR="0088258E" w:rsidRDefault="0088258E" w:rsidP="001576E4">
      <w:pPr>
        <w:jc w:val="center"/>
      </w:pPr>
    </w:p>
    <w:p w:rsidR="0088258E" w:rsidRDefault="0088258E" w:rsidP="001576E4">
      <w:r>
        <w:t>Data: 25/05/2011</w:t>
      </w:r>
    </w:p>
    <w:p w:rsidR="0088258E" w:rsidRPr="001576E4" w:rsidRDefault="0088258E" w:rsidP="001576E4">
      <w:pPr>
        <w:jc w:val="center"/>
        <w:rPr>
          <w:b/>
          <w:sz w:val="28"/>
        </w:rPr>
      </w:pPr>
      <w:r w:rsidRPr="001576E4">
        <w:rPr>
          <w:b/>
          <w:sz w:val="28"/>
        </w:rPr>
        <w:t>Especialização – Padrões de Projetos</w:t>
      </w:r>
    </w:p>
    <w:p w:rsidR="0088258E" w:rsidRPr="001576E4" w:rsidRDefault="0088258E">
      <w:pPr>
        <w:rPr>
          <w:rFonts w:ascii="Arial Narrow" w:hAnsi="Arial Narrow"/>
        </w:rPr>
      </w:pPr>
    </w:p>
    <w:p w:rsidR="0088258E" w:rsidRPr="001576E4" w:rsidRDefault="0088258E">
      <w:pPr>
        <w:rPr>
          <w:rFonts w:ascii="Arial Narrow" w:hAnsi="Arial Narrow"/>
          <w:color w:val="4A442A"/>
          <w:sz w:val="28"/>
        </w:rPr>
      </w:pPr>
      <w:r w:rsidRPr="001576E4">
        <w:rPr>
          <w:rFonts w:ascii="Arial Narrow" w:hAnsi="Arial Narrow"/>
          <w:color w:val="4A442A"/>
          <w:sz w:val="28"/>
        </w:rPr>
        <w:t>Modelagem do Photomap – Um sistema para geotagging de fotos</w:t>
      </w:r>
    </w:p>
    <w:p w:rsidR="0088258E" w:rsidRDefault="0088258E">
      <w:pPr>
        <w:rPr>
          <w:rFonts w:ascii="Arial Narrow" w:hAnsi="Arial Narrow"/>
        </w:rPr>
      </w:pPr>
      <w:r>
        <w:rPr>
          <w:rFonts w:ascii="Arial Narrow" w:hAnsi="Arial Narrow"/>
        </w:rPr>
        <w:t>Acesso ao Lec (</w:t>
      </w:r>
      <w:r w:rsidRPr="00276AED">
        <w:rPr>
          <w:rFonts w:ascii="Arial Narrow" w:hAnsi="Arial Narrow"/>
        </w:rPr>
        <w:t>LOGIN: eti2007</w:t>
      </w:r>
      <w:r>
        <w:rPr>
          <w:rFonts w:ascii="Arial Narrow" w:hAnsi="Arial Narrow"/>
        </w:rPr>
        <w:t xml:space="preserve"> ; </w:t>
      </w:r>
      <w:r w:rsidRPr="00276AED">
        <w:rPr>
          <w:rFonts w:ascii="Arial Narrow" w:hAnsi="Arial Narrow"/>
        </w:rPr>
        <w:t>SENHA: etijava</w:t>
      </w:r>
      <w:r>
        <w:rPr>
          <w:rFonts w:ascii="Arial Narrow" w:hAnsi="Arial Narrow"/>
        </w:rPr>
        <w:t xml:space="preserve"> )</w:t>
      </w:r>
    </w:p>
    <w:p w:rsidR="0088258E" w:rsidRDefault="0088258E" w:rsidP="00276AED">
      <w:pPr>
        <w:pBdr>
          <w:bottom w:val="single" w:sz="12" w:space="1" w:color="auto"/>
        </w:pBdr>
        <w:jc w:val="center"/>
      </w:pPr>
    </w:p>
    <w:p w:rsidR="0088258E" w:rsidRDefault="0088258E" w:rsidP="00276AED">
      <w:pPr>
        <w:pStyle w:val="ListParagraph"/>
        <w:ind w:left="0"/>
        <w:jc w:val="both"/>
      </w:pPr>
      <w:r w:rsidRPr="001576E4">
        <w:rPr>
          <w:rFonts w:ascii="Arial Narrow" w:hAnsi="Arial Narrow"/>
          <w:b/>
          <w:sz w:val="32"/>
        </w:rPr>
        <w:t>Exercício: Modele o sistema</w:t>
      </w:r>
      <w:r>
        <w:rPr>
          <w:rFonts w:ascii="Arial Narrow" w:hAnsi="Arial Narrow"/>
          <w:b/>
          <w:sz w:val="32"/>
        </w:rPr>
        <w:t xml:space="preserve"> abaixo</w:t>
      </w:r>
      <w:r w:rsidRPr="001576E4">
        <w:rPr>
          <w:rFonts w:ascii="Arial Narrow" w:hAnsi="Arial Narrow"/>
          <w:b/>
          <w:sz w:val="32"/>
        </w:rPr>
        <w:t xml:space="preserve"> no Jude usando ao menos 5 padrões de projetos do GoF para facilitar sua evolução</w:t>
      </w:r>
    </w:p>
    <w:p w:rsidR="0088258E" w:rsidRPr="00276AED" w:rsidRDefault="0088258E" w:rsidP="00276AED">
      <w:pPr>
        <w:jc w:val="both"/>
        <w:rPr>
          <w:rFonts w:ascii="Arial Narrow" w:hAnsi="Arial Narrow"/>
          <w:sz w:val="24"/>
          <w:szCs w:val="24"/>
        </w:rPr>
      </w:pPr>
      <w:r w:rsidRPr="00276AED">
        <w:rPr>
          <w:rFonts w:ascii="Arial Narrow" w:hAnsi="Arial Narrow"/>
          <w:sz w:val="24"/>
          <w:szCs w:val="24"/>
        </w:rPr>
        <w:t xml:space="preserve">Descrição geral: Um sistema deve permitir aos usuários tirar fotos e visualizá-las em um mapa com sua posição atual. </w:t>
      </w:r>
    </w:p>
    <w:p w:rsidR="0088258E" w:rsidRPr="00276AED" w:rsidRDefault="0088258E" w:rsidP="00276AED">
      <w:pPr>
        <w:jc w:val="both"/>
        <w:rPr>
          <w:rFonts w:ascii="Arial Narrow" w:hAnsi="Arial Narrow"/>
          <w:sz w:val="24"/>
          <w:szCs w:val="24"/>
        </w:rPr>
      </w:pPr>
      <w:r w:rsidRPr="00276AED">
        <w:rPr>
          <w:rFonts w:ascii="Arial Narrow" w:hAnsi="Arial Narrow"/>
          <w:sz w:val="24"/>
          <w:szCs w:val="24"/>
        </w:rPr>
        <w:t>Outras funcionalidades: Auxílio à Navegação</w:t>
      </w:r>
    </w:p>
    <w:p w:rsidR="0088258E" w:rsidRPr="00276AED" w:rsidRDefault="0088258E" w:rsidP="00276AED">
      <w:pPr>
        <w:jc w:val="both"/>
        <w:rPr>
          <w:rFonts w:ascii="Arial Narrow" w:hAnsi="Arial Narrow"/>
          <w:sz w:val="24"/>
          <w:szCs w:val="24"/>
        </w:rPr>
      </w:pPr>
      <w:r w:rsidRPr="00276AED">
        <w:rPr>
          <w:rFonts w:ascii="Arial Narrow" w:hAnsi="Arial Narrow"/>
          <w:sz w:val="24"/>
          <w:szCs w:val="24"/>
        </w:rPr>
        <w:t>Observações: Alguns códigos anteriores serão reusados</w:t>
      </w:r>
    </w:p>
    <w:p w:rsidR="0088258E" w:rsidRPr="00276AED" w:rsidRDefault="0088258E" w:rsidP="00276AED">
      <w:pPr>
        <w:jc w:val="both"/>
        <w:rPr>
          <w:rFonts w:ascii="Arial Narrow" w:hAnsi="Arial Narrow"/>
          <w:sz w:val="24"/>
          <w:szCs w:val="24"/>
        </w:rPr>
      </w:pPr>
      <w:r w:rsidRPr="00276AED">
        <w:rPr>
          <w:rFonts w:ascii="Arial Narrow" w:hAnsi="Arial Narrow"/>
          <w:sz w:val="24"/>
          <w:szCs w:val="24"/>
        </w:rPr>
        <w:t>Descrição da modelagem inicial</w:t>
      </w:r>
    </w:p>
    <w:p w:rsidR="0088258E" w:rsidRPr="00276AED" w:rsidRDefault="0088258E" w:rsidP="00276AED">
      <w:pPr>
        <w:jc w:val="both"/>
        <w:rPr>
          <w:rFonts w:ascii="Arial Narrow" w:hAnsi="Arial Narrow"/>
          <w:sz w:val="24"/>
          <w:szCs w:val="24"/>
        </w:rPr>
      </w:pPr>
      <w:r w:rsidRPr="00276AED">
        <w:rPr>
          <w:rFonts w:ascii="Arial Narrow" w:hAnsi="Arial Narrow"/>
          <w:sz w:val="24"/>
          <w:szCs w:val="24"/>
        </w:rPr>
        <w:t>0) Interface Visual</w:t>
      </w:r>
    </w:p>
    <w:p w:rsidR="0088258E" w:rsidRPr="00276AED" w:rsidRDefault="0088258E" w:rsidP="00276AED">
      <w:pPr>
        <w:jc w:val="both"/>
        <w:rPr>
          <w:rFonts w:ascii="Arial Narrow" w:hAnsi="Arial Narrow"/>
          <w:sz w:val="24"/>
          <w:szCs w:val="24"/>
        </w:rPr>
      </w:pPr>
      <w:r w:rsidRPr="00276AED">
        <w:rPr>
          <w:rFonts w:ascii="Arial Narrow" w:hAnsi="Arial Narrow"/>
          <w:sz w:val="24"/>
          <w:szCs w:val="24"/>
        </w:rPr>
        <w:tab/>
        <w:t xml:space="preserve">Contém um Menu com as opções: </w:t>
      </w:r>
    </w:p>
    <w:p w:rsidR="0088258E" w:rsidRPr="00276AED" w:rsidRDefault="0088258E" w:rsidP="00276AED">
      <w:pPr>
        <w:spacing w:line="240" w:lineRule="auto"/>
        <w:ind w:firstLine="851"/>
        <w:jc w:val="both"/>
        <w:rPr>
          <w:rFonts w:ascii="Arial Narrow" w:hAnsi="Arial Narrow"/>
          <w:sz w:val="24"/>
          <w:szCs w:val="24"/>
        </w:rPr>
      </w:pPr>
      <w:r w:rsidRPr="00276AED">
        <w:rPr>
          <w:rFonts w:ascii="Arial Narrow" w:hAnsi="Arial Narrow"/>
          <w:sz w:val="24"/>
          <w:szCs w:val="24"/>
        </w:rPr>
        <w:t>1)Ver Mapa -&gt; Mostra o mapa e se atualiza com a mudança de coordenadas GPS</w:t>
      </w:r>
    </w:p>
    <w:p w:rsidR="0088258E" w:rsidRPr="00276AED" w:rsidRDefault="0088258E" w:rsidP="00276AED">
      <w:pPr>
        <w:spacing w:line="240" w:lineRule="auto"/>
        <w:ind w:firstLine="851"/>
        <w:jc w:val="both"/>
        <w:rPr>
          <w:rFonts w:ascii="Arial Narrow" w:hAnsi="Arial Narrow"/>
          <w:sz w:val="24"/>
          <w:szCs w:val="24"/>
        </w:rPr>
      </w:pPr>
      <w:r w:rsidRPr="00276AED">
        <w:rPr>
          <w:rFonts w:ascii="Arial Narrow" w:hAnsi="Arial Narrow"/>
          <w:sz w:val="24"/>
          <w:szCs w:val="24"/>
        </w:rPr>
        <w:t>2) Ver Meu Endereço -&gt; Mostra o endereço atual</w:t>
      </w:r>
    </w:p>
    <w:p w:rsidR="0088258E" w:rsidRPr="00276AED" w:rsidRDefault="0088258E" w:rsidP="00276AED">
      <w:pPr>
        <w:spacing w:line="240" w:lineRule="auto"/>
        <w:ind w:firstLine="851"/>
        <w:jc w:val="both"/>
        <w:rPr>
          <w:rFonts w:ascii="Arial Narrow" w:hAnsi="Arial Narrow"/>
          <w:sz w:val="24"/>
          <w:szCs w:val="24"/>
        </w:rPr>
      </w:pPr>
      <w:r w:rsidRPr="00276AED">
        <w:rPr>
          <w:rFonts w:ascii="Arial Narrow" w:hAnsi="Arial Narrow"/>
          <w:sz w:val="24"/>
          <w:szCs w:val="24"/>
        </w:rPr>
        <w:t>3) Tirar Foto -&gt; Tira Foto</w:t>
      </w:r>
    </w:p>
    <w:p w:rsidR="0088258E" w:rsidRPr="00276AED" w:rsidRDefault="0088258E" w:rsidP="00276AED">
      <w:pPr>
        <w:spacing w:line="240" w:lineRule="auto"/>
        <w:ind w:firstLine="851"/>
        <w:jc w:val="both"/>
        <w:rPr>
          <w:rFonts w:ascii="Arial Narrow" w:hAnsi="Arial Narrow"/>
          <w:sz w:val="24"/>
          <w:szCs w:val="24"/>
        </w:rPr>
      </w:pPr>
      <w:r w:rsidRPr="00276AED">
        <w:rPr>
          <w:rFonts w:ascii="Arial Narrow" w:hAnsi="Arial Narrow"/>
          <w:sz w:val="24"/>
          <w:szCs w:val="24"/>
        </w:rPr>
        <w:t>4) Clima -&gt; Mostra a temperatura atual</w:t>
      </w:r>
    </w:p>
    <w:p w:rsidR="0088258E" w:rsidRPr="00276AED" w:rsidRDefault="0088258E" w:rsidP="00276AED">
      <w:pPr>
        <w:spacing w:line="240" w:lineRule="auto"/>
        <w:ind w:firstLine="851"/>
        <w:jc w:val="both"/>
        <w:rPr>
          <w:rFonts w:ascii="Arial Narrow" w:hAnsi="Arial Narrow"/>
          <w:sz w:val="24"/>
          <w:szCs w:val="24"/>
        </w:rPr>
      </w:pPr>
      <w:r w:rsidRPr="00276AED">
        <w:rPr>
          <w:rFonts w:ascii="Arial Narrow" w:hAnsi="Arial Narrow"/>
          <w:sz w:val="24"/>
          <w:szCs w:val="24"/>
        </w:rPr>
        <w:t>5)Buscar POIs –&gt; Mostra o nome, a descrição e a distância</w:t>
      </w:r>
    </w:p>
    <w:p w:rsidR="0088258E" w:rsidRPr="00276AED" w:rsidRDefault="0088258E" w:rsidP="00276AED">
      <w:pPr>
        <w:jc w:val="both"/>
        <w:rPr>
          <w:rFonts w:ascii="Arial Narrow" w:hAnsi="Arial Narrow"/>
          <w:sz w:val="24"/>
          <w:szCs w:val="24"/>
        </w:rPr>
      </w:pPr>
      <w:r w:rsidRPr="00276AED">
        <w:rPr>
          <w:rFonts w:ascii="Arial Narrow" w:hAnsi="Arial Narrow"/>
          <w:sz w:val="24"/>
          <w:szCs w:val="24"/>
        </w:rPr>
        <w:t>I) Acesso ao GPS</w:t>
      </w:r>
    </w:p>
    <w:p w:rsidR="0088258E" w:rsidRPr="00276AED" w:rsidRDefault="0088258E" w:rsidP="00276AED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276AED">
        <w:rPr>
          <w:rFonts w:ascii="Arial Narrow" w:hAnsi="Arial Narrow"/>
          <w:sz w:val="24"/>
          <w:szCs w:val="24"/>
        </w:rPr>
        <w:t xml:space="preserve">Uma classe, GPSLocationSensor, deve ser responsável por encapsular o acesso ao GPS do dispositivo. </w:t>
      </w:r>
    </w:p>
    <w:p w:rsidR="0088258E" w:rsidRPr="00276AED" w:rsidRDefault="0088258E" w:rsidP="00276AED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276AED">
        <w:rPr>
          <w:rFonts w:ascii="Arial Narrow" w:hAnsi="Arial Narrow"/>
          <w:sz w:val="24"/>
          <w:szCs w:val="24"/>
        </w:rPr>
        <w:t>Só pode haver uma instância dessa classe para evitar sobrecarga do GPS.</w:t>
      </w:r>
    </w:p>
    <w:p w:rsidR="0088258E" w:rsidRPr="00276AED" w:rsidRDefault="0088258E" w:rsidP="00276AED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276AED">
        <w:rPr>
          <w:rFonts w:ascii="Arial Narrow" w:hAnsi="Arial Narrow"/>
          <w:sz w:val="24"/>
          <w:szCs w:val="24"/>
        </w:rPr>
        <w:t>Várias partes do sistema podem estar interessadas na informação e desejam ser notificadas caso haja uma mudança nas coordenadas (em geral, restritas a mais de 0,002 graus de diferença)</w:t>
      </w:r>
    </w:p>
    <w:p w:rsidR="0088258E" w:rsidRPr="00276AED" w:rsidRDefault="0088258E" w:rsidP="00276AED">
      <w:pPr>
        <w:jc w:val="both"/>
        <w:rPr>
          <w:rFonts w:ascii="Arial Narrow" w:hAnsi="Arial Narrow"/>
          <w:sz w:val="24"/>
          <w:szCs w:val="24"/>
        </w:rPr>
      </w:pPr>
      <w:r w:rsidRPr="00276AED">
        <w:rPr>
          <w:rFonts w:ascii="Arial Narrow" w:hAnsi="Arial Narrow"/>
          <w:sz w:val="24"/>
          <w:szCs w:val="24"/>
        </w:rPr>
        <w:t>2) Gerando o endereço</w:t>
      </w:r>
    </w:p>
    <w:p w:rsidR="0088258E" w:rsidRPr="00276AED" w:rsidRDefault="0088258E" w:rsidP="00276AED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276AED">
        <w:rPr>
          <w:rFonts w:ascii="Arial Narrow" w:hAnsi="Arial Narrow"/>
          <w:sz w:val="24"/>
          <w:szCs w:val="24"/>
        </w:rPr>
        <w:t>Para gerar o endereço atual do usuário, vários serviços podem ser consultados: Google Places, Geonames, Yahoo!, ...</w:t>
      </w:r>
    </w:p>
    <w:p w:rsidR="0088258E" w:rsidRPr="00276AED" w:rsidRDefault="0088258E" w:rsidP="00276AED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276AED">
        <w:rPr>
          <w:rFonts w:ascii="Arial Narrow" w:hAnsi="Arial Narrow"/>
          <w:sz w:val="24"/>
          <w:szCs w:val="24"/>
        </w:rPr>
        <w:t>A entrada destes serviços é uma coordenada GPS e a saída pode ser padronizada em um Endereço simples</w:t>
      </w:r>
    </w:p>
    <w:p w:rsidR="0088258E" w:rsidRPr="00276AED" w:rsidRDefault="0088258E" w:rsidP="00276AED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276AED">
        <w:rPr>
          <w:rFonts w:ascii="Arial Narrow" w:hAnsi="Arial Narrow"/>
          <w:sz w:val="24"/>
          <w:szCs w:val="24"/>
        </w:rPr>
        <w:t>Alguns desses serviços saem do ar facilmente, é importante esconder essa falha do resto da aplicação. Caso um serviço falhe, outro deve ser instanciado sem que o cliente da classe perceba.</w:t>
      </w:r>
    </w:p>
    <w:p w:rsidR="0088258E" w:rsidRPr="00276AED" w:rsidRDefault="0088258E" w:rsidP="00276AED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276AED">
        <w:rPr>
          <w:rFonts w:ascii="Arial Narrow" w:hAnsi="Arial Narrow"/>
          <w:sz w:val="24"/>
          <w:szCs w:val="24"/>
        </w:rPr>
        <w:t>Apenas se todos falharem, o resto do sistema deve ser informado.</w:t>
      </w:r>
    </w:p>
    <w:p w:rsidR="0088258E" w:rsidRPr="00276AED" w:rsidRDefault="0088258E" w:rsidP="00276AED">
      <w:pPr>
        <w:jc w:val="both"/>
        <w:rPr>
          <w:rFonts w:ascii="Arial Narrow" w:hAnsi="Arial Narrow"/>
          <w:sz w:val="24"/>
          <w:szCs w:val="24"/>
        </w:rPr>
      </w:pPr>
      <w:r w:rsidRPr="00276AED">
        <w:rPr>
          <w:rFonts w:ascii="Arial Narrow" w:hAnsi="Arial Narrow"/>
          <w:sz w:val="24"/>
          <w:szCs w:val="24"/>
        </w:rPr>
        <w:t>3) Mostrando um mapa para navegação</w:t>
      </w:r>
    </w:p>
    <w:p w:rsidR="0088258E" w:rsidRPr="00276AED" w:rsidRDefault="0088258E" w:rsidP="00276AED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276AED">
        <w:rPr>
          <w:rFonts w:ascii="Arial Narrow" w:hAnsi="Arial Narrow"/>
          <w:sz w:val="24"/>
          <w:szCs w:val="24"/>
        </w:rPr>
        <w:t>Para mostrar o mapa do usuário, duas técnicas estão disponíveis. Uma usa o serviço do Yahoo e outra do Google Maps</w:t>
      </w:r>
    </w:p>
    <w:p w:rsidR="0088258E" w:rsidRPr="00276AED" w:rsidRDefault="0088258E" w:rsidP="00276AED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276AED">
        <w:rPr>
          <w:rFonts w:ascii="Arial Narrow" w:hAnsi="Arial Narrow"/>
          <w:sz w:val="24"/>
          <w:szCs w:val="24"/>
        </w:rPr>
        <w:t>A versão do mapa do Yahoo deve ser usada quando o usuário estiver fora de Fortaleza e o do Google Maps dentro da cidade. Isso pode ser checado quando o usuário clicar no botão da interface principal: “Abrir Mapa” e deve estar transparente para a classe que chama a geração do mapa.</w:t>
      </w:r>
    </w:p>
    <w:p w:rsidR="0088258E" w:rsidRPr="00276AED" w:rsidRDefault="0088258E" w:rsidP="00276AED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276AED">
        <w:rPr>
          <w:rFonts w:ascii="Arial Narrow" w:hAnsi="Arial Narrow"/>
          <w:sz w:val="24"/>
          <w:szCs w:val="24"/>
        </w:rPr>
        <w:t xml:space="preserve"> A entrada destes serviços é uma coordenada GPS (lat,log) e a saída pode ser padronizada para uma imagem simples do tamanho da tela do celular</w:t>
      </w:r>
    </w:p>
    <w:p w:rsidR="0088258E" w:rsidRPr="00276AED" w:rsidRDefault="0088258E" w:rsidP="00276AED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276AED">
        <w:rPr>
          <w:rFonts w:ascii="Arial Narrow" w:hAnsi="Arial Narrow"/>
          <w:sz w:val="24"/>
          <w:szCs w:val="24"/>
        </w:rPr>
        <w:t>Independente de qual serviço esteja sendo utilizado. O mapa deve ser regerado automaticamente quando existir uma mudança de mais de 0,002 das coordenadas do GPS.</w:t>
      </w:r>
    </w:p>
    <w:p w:rsidR="0088258E" w:rsidRPr="00276AED" w:rsidRDefault="0088258E" w:rsidP="00276AED">
      <w:pPr>
        <w:jc w:val="both"/>
        <w:rPr>
          <w:rFonts w:ascii="Arial Narrow" w:hAnsi="Arial Narrow"/>
          <w:sz w:val="24"/>
          <w:szCs w:val="24"/>
        </w:rPr>
      </w:pPr>
      <w:r w:rsidRPr="00276AED">
        <w:rPr>
          <w:rFonts w:ascii="Arial Narrow" w:hAnsi="Arial Narrow"/>
          <w:sz w:val="24"/>
          <w:szCs w:val="24"/>
        </w:rPr>
        <w:t xml:space="preserve"> 4) Pontos de Interesse</w:t>
      </w:r>
    </w:p>
    <w:p w:rsidR="0088258E" w:rsidRPr="00276AED" w:rsidRDefault="0088258E" w:rsidP="00276AED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276AED">
        <w:rPr>
          <w:rFonts w:ascii="Arial Narrow" w:hAnsi="Arial Narrow"/>
          <w:sz w:val="24"/>
          <w:szCs w:val="24"/>
        </w:rPr>
        <w:t>A cada dez atualizações do GPS, uma lista de Pontos de Interesse (POI) é gerada e posta em memória, para consultas e sugestões de acesso</w:t>
      </w:r>
    </w:p>
    <w:p w:rsidR="0088258E" w:rsidRPr="00276AED" w:rsidRDefault="0088258E" w:rsidP="00276AED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276AED">
        <w:rPr>
          <w:rFonts w:ascii="Arial Narrow" w:hAnsi="Arial Narrow"/>
          <w:sz w:val="24"/>
          <w:szCs w:val="24"/>
        </w:rPr>
        <w:t>Um ponto de interesse possui um nome, uma descrição e pode possuir também uma lista de pontos de interesse internos (exemplo, o North Shopping é um POI, sua Praça de Alimentação e o MacDonalds da praça também são).</w:t>
      </w:r>
    </w:p>
    <w:p w:rsidR="0088258E" w:rsidRPr="00276AED" w:rsidRDefault="0088258E" w:rsidP="00276AED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276AED">
        <w:rPr>
          <w:rFonts w:ascii="Arial Narrow" w:hAnsi="Arial Narrow"/>
          <w:sz w:val="24"/>
          <w:szCs w:val="24"/>
        </w:rPr>
        <w:t>Um POI contém uma distância em relação às coordenadas do usuário. A distância de um POI composto é a média das distâncias de seus POIs.</w:t>
      </w:r>
    </w:p>
    <w:p w:rsidR="0088258E" w:rsidRPr="00276AED" w:rsidRDefault="0088258E" w:rsidP="00276AED">
      <w:pPr>
        <w:jc w:val="both"/>
        <w:rPr>
          <w:rFonts w:ascii="Arial Narrow" w:hAnsi="Arial Narrow"/>
          <w:sz w:val="24"/>
          <w:szCs w:val="24"/>
        </w:rPr>
      </w:pPr>
      <w:r w:rsidRPr="00276AED">
        <w:rPr>
          <w:rFonts w:ascii="Arial Narrow" w:hAnsi="Arial Narrow"/>
          <w:sz w:val="24"/>
          <w:szCs w:val="24"/>
        </w:rPr>
        <w:t>5) Mostrando o Weather</w:t>
      </w:r>
    </w:p>
    <w:p w:rsidR="0088258E" w:rsidRPr="00276AED" w:rsidRDefault="0088258E" w:rsidP="00276AED">
      <w:pPr>
        <w:pStyle w:val="ListParagraph"/>
        <w:numPr>
          <w:ilvl w:val="0"/>
          <w:numId w:val="2"/>
        </w:numPr>
        <w:ind w:left="851" w:hanging="425"/>
        <w:jc w:val="both"/>
        <w:rPr>
          <w:rFonts w:ascii="Arial Narrow" w:hAnsi="Arial Narrow"/>
          <w:sz w:val="24"/>
          <w:szCs w:val="24"/>
        </w:rPr>
      </w:pPr>
      <w:r w:rsidRPr="00276AED">
        <w:rPr>
          <w:rFonts w:ascii="Arial Narrow" w:hAnsi="Arial Narrow"/>
          <w:sz w:val="24"/>
          <w:szCs w:val="24"/>
        </w:rPr>
        <w:t>Uma classe para mostrar o tempo (ViewWeather) usa um serviço da interface Weather Service para receber o clima atual. O método utilizado é o getWeatherFromLocation(lat, lng):Weather</w:t>
      </w:r>
    </w:p>
    <w:p w:rsidR="0088258E" w:rsidRPr="00276AED" w:rsidRDefault="0088258E" w:rsidP="00276AED">
      <w:pPr>
        <w:pStyle w:val="ListParagraph"/>
        <w:numPr>
          <w:ilvl w:val="0"/>
          <w:numId w:val="2"/>
        </w:numPr>
        <w:ind w:left="851" w:hanging="425"/>
        <w:jc w:val="both"/>
        <w:rPr>
          <w:rFonts w:ascii="Arial Narrow" w:hAnsi="Arial Narrow"/>
          <w:sz w:val="24"/>
          <w:szCs w:val="24"/>
        </w:rPr>
      </w:pPr>
      <w:r w:rsidRPr="00276AED">
        <w:rPr>
          <w:rFonts w:ascii="Arial Narrow" w:hAnsi="Arial Narrow"/>
          <w:sz w:val="24"/>
          <w:szCs w:val="24"/>
        </w:rPr>
        <w:t>Não se deseja mudar esta classe, pois foi desenvolvida por terceiros.</w:t>
      </w:r>
    </w:p>
    <w:p w:rsidR="0088258E" w:rsidRPr="00276AED" w:rsidRDefault="0088258E" w:rsidP="00276AED">
      <w:pPr>
        <w:pStyle w:val="ListParagraph"/>
        <w:numPr>
          <w:ilvl w:val="0"/>
          <w:numId w:val="2"/>
        </w:numPr>
        <w:ind w:left="851" w:hanging="425"/>
        <w:jc w:val="both"/>
        <w:rPr>
          <w:rFonts w:ascii="Arial Narrow" w:hAnsi="Arial Narrow"/>
          <w:sz w:val="24"/>
          <w:szCs w:val="24"/>
        </w:rPr>
      </w:pPr>
      <w:r w:rsidRPr="00276AED">
        <w:rPr>
          <w:rFonts w:ascii="Arial Narrow" w:hAnsi="Arial Narrow"/>
          <w:sz w:val="24"/>
          <w:szCs w:val="24"/>
        </w:rPr>
        <w:t>Devemos integrar ao sistema uma classe WeatherUnderground que foi desenvolvida por outra equipe da nossa empresa e possuí o método getWeatherFromCoords(lng, lat):Weather.</w:t>
      </w:r>
    </w:p>
    <w:p w:rsidR="0088258E" w:rsidRPr="00276AED" w:rsidRDefault="0088258E" w:rsidP="00276AED">
      <w:pPr>
        <w:pStyle w:val="ListParagraph"/>
        <w:jc w:val="both"/>
        <w:rPr>
          <w:rFonts w:ascii="Arial Narrow" w:hAnsi="Arial Narrow"/>
          <w:sz w:val="24"/>
          <w:szCs w:val="24"/>
        </w:rPr>
      </w:pPr>
    </w:p>
    <w:p w:rsidR="0088258E" w:rsidRPr="00276AED" w:rsidRDefault="0088258E" w:rsidP="00276AED">
      <w:pPr>
        <w:pStyle w:val="ListParagraph"/>
        <w:jc w:val="both"/>
        <w:rPr>
          <w:rFonts w:ascii="Arial Narrow" w:hAnsi="Arial Narrow"/>
          <w:sz w:val="24"/>
          <w:szCs w:val="24"/>
        </w:rPr>
      </w:pPr>
    </w:p>
    <w:p w:rsidR="0088258E" w:rsidRPr="00276AED" w:rsidRDefault="0088258E" w:rsidP="00276AED">
      <w:pPr>
        <w:pStyle w:val="ListParagraph"/>
        <w:ind w:hanging="720"/>
        <w:jc w:val="both"/>
        <w:rPr>
          <w:rFonts w:ascii="Arial Narrow" w:hAnsi="Arial Narrow"/>
          <w:b/>
          <w:sz w:val="24"/>
          <w:szCs w:val="24"/>
        </w:rPr>
      </w:pPr>
    </w:p>
    <w:p w:rsidR="0088258E" w:rsidRPr="00276AED" w:rsidRDefault="0088258E" w:rsidP="00276AED">
      <w:pPr>
        <w:pStyle w:val="ListParagraph"/>
        <w:ind w:hanging="720"/>
        <w:jc w:val="both"/>
        <w:rPr>
          <w:rFonts w:ascii="Arial Narrow" w:hAnsi="Arial Narrow"/>
          <w:b/>
          <w:sz w:val="24"/>
          <w:szCs w:val="24"/>
        </w:rPr>
      </w:pPr>
    </w:p>
    <w:p w:rsidR="0088258E" w:rsidRPr="00276AED" w:rsidRDefault="0088258E" w:rsidP="00276AED">
      <w:pPr>
        <w:jc w:val="both"/>
        <w:rPr>
          <w:rFonts w:ascii="Arial Narrow" w:hAnsi="Arial Narrow"/>
          <w:sz w:val="24"/>
          <w:szCs w:val="24"/>
        </w:rPr>
      </w:pPr>
    </w:p>
    <w:p w:rsidR="0088258E" w:rsidRPr="00276AED" w:rsidRDefault="0088258E" w:rsidP="00276AED">
      <w:pPr>
        <w:jc w:val="both"/>
        <w:rPr>
          <w:rFonts w:ascii="Arial Narrow" w:hAnsi="Arial Narrow"/>
          <w:sz w:val="24"/>
          <w:szCs w:val="24"/>
        </w:rPr>
      </w:pPr>
    </w:p>
    <w:p w:rsidR="0088258E" w:rsidRPr="00276AED" w:rsidRDefault="0088258E" w:rsidP="00276AED">
      <w:pPr>
        <w:jc w:val="both"/>
        <w:rPr>
          <w:rFonts w:ascii="Arial Narrow" w:hAnsi="Arial Narrow"/>
          <w:sz w:val="24"/>
          <w:szCs w:val="24"/>
        </w:rPr>
      </w:pPr>
    </w:p>
    <w:sectPr w:rsidR="0088258E" w:rsidRPr="00276AED" w:rsidSect="00A602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682F"/>
    <w:multiLevelType w:val="hybridMultilevel"/>
    <w:tmpl w:val="4292288E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>
    <w:nsid w:val="4C7F78ED"/>
    <w:multiLevelType w:val="hybridMultilevel"/>
    <w:tmpl w:val="D4A077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doNotDisplayPageBoundari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1198"/>
    <w:rsid w:val="000062CD"/>
    <w:rsid w:val="000118AB"/>
    <w:rsid w:val="000B24D5"/>
    <w:rsid w:val="000C361B"/>
    <w:rsid w:val="00105677"/>
    <w:rsid w:val="001420A0"/>
    <w:rsid w:val="0015119C"/>
    <w:rsid w:val="001576E4"/>
    <w:rsid w:val="0016698C"/>
    <w:rsid w:val="00276AED"/>
    <w:rsid w:val="00473020"/>
    <w:rsid w:val="004A685A"/>
    <w:rsid w:val="00586765"/>
    <w:rsid w:val="005F483B"/>
    <w:rsid w:val="006A5F38"/>
    <w:rsid w:val="0072424A"/>
    <w:rsid w:val="007C447D"/>
    <w:rsid w:val="0088258E"/>
    <w:rsid w:val="008D1198"/>
    <w:rsid w:val="00A10549"/>
    <w:rsid w:val="00A214A8"/>
    <w:rsid w:val="00A6024D"/>
    <w:rsid w:val="00AB3BDD"/>
    <w:rsid w:val="00AE3A14"/>
    <w:rsid w:val="00B639B9"/>
    <w:rsid w:val="00C74E35"/>
    <w:rsid w:val="00E12403"/>
    <w:rsid w:val="00F36B22"/>
    <w:rsid w:val="00F65198"/>
    <w:rsid w:val="00FE09A3"/>
    <w:rsid w:val="00FE7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24D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6698C"/>
    <w:pPr>
      <w:ind w:left="720"/>
      <w:contextualSpacing/>
    </w:pPr>
  </w:style>
  <w:style w:type="character" w:customStyle="1" w:styleId="apple-style-span">
    <w:name w:val="apple-style-span"/>
    <w:basedOn w:val="DefaultParagraphFont"/>
    <w:uiPriority w:val="99"/>
    <w:rsid w:val="007C447D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157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576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3</Pages>
  <Words>531</Words>
  <Characters>2873</Characters>
  <Application>Microsoft Office Outlook</Application>
  <DocSecurity>0</DocSecurity>
  <Lines>0</Lines>
  <Paragraphs>0</Paragraphs>
  <ScaleCrop>false</ScaleCrop>
  <Company>ms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windsoncarvalho</dc:creator>
  <cp:keywords/>
  <dc:description/>
  <cp:lastModifiedBy>eti2007</cp:lastModifiedBy>
  <cp:revision>2</cp:revision>
  <cp:lastPrinted>2011-05-25T21:07:00Z</cp:lastPrinted>
  <dcterms:created xsi:type="dcterms:W3CDTF">2011-05-25T22:16:00Z</dcterms:created>
  <dcterms:modified xsi:type="dcterms:W3CDTF">2011-05-25T22:16:00Z</dcterms:modified>
</cp:coreProperties>
</file>